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554A" w:rsidRPr="008B5277" w:rsidRDefault="00D517F9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4377736" cy="6066845"/>
            <wp:effectExtent l="0" t="0" r="3810" b="0"/>
            <wp:docPr id="200024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29" cy="608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D517F9" w:rsidP="00C6554A">
      <w:pPr>
        <w:pStyle w:val="Title"/>
      </w:pPr>
      <w:r>
        <w:t>Nimbus Application</w:t>
      </w:r>
    </w:p>
    <w:p w:rsidR="00C6554A" w:rsidRDefault="00D517F9" w:rsidP="00C6554A">
      <w:pPr>
        <w:pStyle w:val="Subtitle"/>
        <w:rPr>
          <w:caps w:val="0"/>
        </w:rPr>
      </w:pPr>
      <w:r>
        <w:rPr>
          <w:caps w:val="0"/>
        </w:rPr>
        <w:t>A Weather App Developed in XML and JAVA</w:t>
      </w:r>
    </w:p>
    <w:p w:rsidR="00D517F9" w:rsidRPr="00D5413C" w:rsidRDefault="00D517F9" w:rsidP="00C6554A">
      <w:pPr>
        <w:pStyle w:val="Subtitle"/>
      </w:pPr>
      <w:r>
        <w:rPr>
          <w:caps w:val="0"/>
        </w:rPr>
        <w:t>Project Documentation</w:t>
      </w:r>
    </w:p>
    <w:p w:rsidR="00C6554A" w:rsidRDefault="00D517F9" w:rsidP="00C6554A">
      <w:pPr>
        <w:pStyle w:val="ContactInfo"/>
      </w:pPr>
      <w:r>
        <w:t>By</w:t>
      </w:r>
      <w:r>
        <w:br/>
      </w:r>
      <w:r w:rsidRPr="00D517F9">
        <w:rPr>
          <w:b/>
          <w:bCs/>
          <w:sz w:val="32"/>
          <w:szCs w:val="32"/>
        </w:rPr>
        <w:t>Swarup Paul</w:t>
      </w:r>
    </w:p>
    <w:p w:rsidR="00D0535A" w:rsidRDefault="00D0535A" w:rsidP="00D517F9">
      <w:pPr>
        <w:rPr>
          <w:rFonts w:asciiTheme="majorHAnsi" w:hAnsiTheme="majorHAnsi"/>
          <w:b/>
          <w:bCs/>
          <w:sz w:val="40"/>
          <w:szCs w:val="40"/>
        </w:rPr>
      </w:pPr>
    </w:p>
    <w:p w:rsidR="00D517F9" w:rsidRDefault="00D517F9" w:rsidP="00D517F9">
      <w:pPr>
        <w:rPr>
          <w:rFonts w:asciiTheme="majorHAnsi" w:hAnsiTheme="majorHAnsi"/>
          <w:b/>
          <w:bCs/>
          <w:sz w:val="40"/>
          <w:szCs w:val="40"/>
        </w:rPr>
      </w:pPr>
      <w:r w:rsidRPr="00D517F9">
        <w:rPr>
          <w:rFonts w:asciiTheme="majorHAnsi" w:hAnsiTheme="majorHAnsi"/>
          <w:b/>
          <w:bCs/>
          <w:sz w:val="40"/>
          <w:szCs w:val="40"/>
        </w:rPr>
        <w:lastRenderedPageBreak/>
        <w:t>Overview</w:t>
      </w:r>
    </w:p>
    <w:p w:rsidR="00D517F9" w:rsidRDefault="00D517F9" w:rsidP="00D517F9">
      <w:pPr>
        <w:jc w:val="both"/>
      </w:pPr>
      <w:r>
        <w:t xml:space="preserve">The Nimbus Weather App is an Android application that provides users with current weather information, forecasts for the next few days, and related details such as sunrise/sunset times, probabilities of rain, wind speed, humidity, pressure, UV index, and visibility. The app uses the </w:t>
      </w:r>
      <w:proofErr w:type="spellStart"/>
      <w:r>
        <w:t>OpenWeatherMap</w:t>
      </w:r>
      <w:proofErr w:type="spellEnd"/>
      <w:r>
        <w:t xml:space="preserve"> API to fetch weather data based on the user's location.</w:t>
      </w:r>
    </w:p>
    <w:p w:rsidR="00D517F9" w:rsidRDefault="00D517F9" w:rsidP="00D517F9"/>
    <w:p w:rsidR="00D517F9" w:rsidRDefault="00D517F9" w:rsidP="00D0535A">
      <w:pPr>
        <w:jc w:val="both"/>
      </w:pPr>
      <w:r w:rsidRPr="00D517F9">
        <w:rPr>
          <w:rFonts w:asciiTheme="majorHAnsi" w:hAnsiTheme="majorHAnsi"/>
          <w:b/>
          <w:bCs/>
          <w:sz w:val="40"/>
          <w:szCs w:val="40"/>
        </w:rPr>
        <w:t>Project Structure</w:t>
      </w:r>
    </w:p>
    <w:p w:rsidR="00D517F9" w:rsidRDefault="00D517F9" w:rsidP="00D0535A">
      <w:pPr>
        <w:jc w:val="both"/>
      </w:pPr>
      <w:r>
        <w:t>The project consists of the following key components:</w:t>
      </w:r>
    </w:p>
    <w:p w:rsidR="00565687" w:rsidRDefault="00D517F9" w:rsidP="0023548F">
      <w:pPr>
        <w:jc w:val="both"/>
        <w:rPr>
          <w:b/>
          <w:bCs/>
          <w:sz w:val="30"/>
          <w:szCs w:val="30"/>
        </w:rPr>
      </w:pPr>
      <w:r w:rsidRPr="00D0535A">
        <w:rPr>
          <w:sz w:val="30"/>
          <w:szCs w:val="30"/>
        </w:rPr>
        <w:t xml:space="preserve">1. </w:t>
      </w:r>
      <w:r w:rsidRPr="00D0535A">
        <w:rPr>
          <w:b/>
          <w:bCs/>
          <w:sz w:val="30"/>
          <w:szCs w:val="30"/>
        </w:rPr>
        <w:t>Manifest File (AndroidManifest.xml)</w:t>
      </w:r>
      <w:r w:rsidRPr="00D0535A">
        <w:rPr>
          <w:b/>
          <w:bCs/>
          <w:sz w:val="30"/>
          <w:szCs w:val="30"/>
        </w:rPr>
        <w:t>:</w:t>
      </w:r>
      <w:r>
        <w:t xml:space="preserve"> </w:t>
      </w:r>
      <w:r>
        <w:t>The manifest file describes the essential information about the app to the Android system</w:t>
      </w:r>
      <w:r w:rsidR="0023548F">
        <w:t>.</w:t>
      </w:r>
    </w:p>
    <w:p w:rsidR="00D517F9" w:rsidRPr="00D0535A" w:rsidRDefault="00565687" w:rsidP="0023548F">
      <w:pPr>
        <w:ind w:firstLine="720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462280</wp:posOffset>
                </wp:positionV>
                <wp:extent cx="5525770" cy="2066925"/>
                <wp:effectExtent l="0" t="0" r="17780" b="28575"/>
                <wp:wrapSquare wrapText="bothSides"/>
                <wp:docPr id="1250229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687" w:rsidRPr="00565687" w:rsidRDefault="00565687" w:rsidP="00565687">
                            <w:pPr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</w:pPr>
                            <w:r w:rsidRPr="00565687"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  <w:t>&lt;uses-permission&gt;: Declares the permissions the app requires, such as `ACCESS_FINE_LOCATION`, `ACCESS_COARSE_LOCATION`, and `INTERNET`.</w:t>
                            </w:r>
                          </w:p>
                          <w:p w:rsidR="00565687" w:rsidRPr="00565687" w:rsidRDefault="00565687" w:rsidP="00565687">
                            <w:pPr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</w:pPr>
                            <w:r w:rsidRPr="00565687"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  <w:t xml:space="preserve">  &lt;application&gt;: Contains metadata about the application, including the icon, label, theme, and activities.</w:t>
                            </w:r>
                          </w:p>
                          <w:p w:rsidR="00565687" w:rsidRPr="00565687" w:rsidRDefault="00565687" w:rsidP="00565687">
                            <w:pPr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</w:pPr>
                            <w:r w:rsidRPr="00565687"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  <w:t>&lt;activity&gt;: Declares the activities that make up the app's user interface: `Splash`, `Home`, and `</w:t>
                            </w:r>
                            <w:proofErr w:type="spellStart"/>
                            <w:r w:rsidRPr="00565687"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  <w:t>Aboutus</w:t>
                            </w:r>
                            <w:proofErr w:type="spellEnd"/>
                            <w:r w:rsidRPr="00565687"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  <w:t>`.</w:t>
                            </w:r>
                          </w:p>
                          <w:p w:rsidR="00565687" w:rsidRPr="00565687" w:rsidRDefault="00565687" w:rsidP="00565687">
                            <w:pPr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</w:pPr>
                            <w:r w:rsidRPr="00565687"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  <w:t>&lt;intent-filter&gt;: Specifies the entry point of the application (the `Splash` activity in this case).</w:t>
                            </w:r>
                          </w:p>
                          <w:p w:rsidR="00565687" w:rsidRPr="00565687" w:rsidRDefault="00565687" w:rsidP="00565687">
                            <w:pPr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</w:pPr>
                            <w:r w:rsidRPr="00565687">
                              <w:rPr>
                                <w:color w:val="003E75" w:themeColor="background2" w:themeShade="40"/>
                                <w:sz w:val="20"/>
                                <w:szCs w:val="20"/>
                              </w:rPr>
                              <w:t>&lt;meta-data&gt;: Includes metadata such as the Google Maps API key.</w:t>
                            </w:r>
                          </w:p>
                          <w:p w:rsidR="00565687" w:rsidRDefault="005656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2pt;margin-top:36.4pt;width:435.1pt;height:16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">
                <v:textbox>
                  <w:txbxContent>
                    <w:p w:rsidR="00565687" w:rsidRPr="00565687" w:rsidRDefault="00565687" w:rsidP="00565687">
                      <w:pPr>
                        <w:rPr>
                          <w:color w:val="003E75" w:themeColor="background2" w:themeShade="40"/>
                          <w:sz w:val="20"/>
                          <w:szCs w:val="20"/>
                        </w:rPr>
                      </w:pPr>
                      <w:r w:rsidRPr="00565687">
                        <w:rPr>
                          <w:color w:val="003E75" w:themeColor="background2" w:themeShade="40"/>
                          <w:sz w:val="20"/>
                          <w:szCs w:val="20"/>
                        </w:rPr>
                        <w:t>&lt;uses-permission&gt;: Declares the permissions the app requires, such as `ACCESS_FINE_LOCATION`, `ACCESS_COARSE_LOCATION`, and `INTERNET`.</w:t>
                      </w:r>
                    </w:p>
                    <w:p w:rsidR="00565687" w:rsidRPr="00565687" w:rsidRDefault="00565687" w:rsidP="00565687">
                      <w:pPr>
                        <w:rPr>
                          <w:color w:val="003E75" w:themeColor="background2" w:themeShade="40"/>
                          <w:sz w:val="20"/>
                          <w:szCs w:val="20"/>
                        </w:rPr>
                      </w:pPr>
                      <w:r w:rsidRPr="00565687">
                        <w:rPr>
                          <w:color w:val="003E75" w:themeColor="background2" w:themeShade="40"/>
                          <w:sz w:val="20"/>
                          <w:szCs w:val="20"/>
                        </w:rPr>
                        <w:t xml:space="preserve">  &lt;application&gt;: Contains metadata about the application, including the icon, label, theme, and activities.</w:t>
                      </w:r>
                    </w:p>
                    <w:p w:rsidR="00565687" w:rsidRPr="00565687" w:rsidRDefault="00565687" w:rsidP="00565687">
                      <w:pPr>
                        <w:rPr>
                          <w:color w:val="003E75" w:themeColor="background2" w:themeShade="40"/>
                          <w:sz w:val="20"/>
                          <w:szCs w:val="20"/>
                        </w:rPr>
                      </w:pPr>
                      <w:r w:rsidRPr="00565687">
                        <w:rPr>
                          <w:color w:val="003E75" w:themeColor="background2" w:themeShade="40"/>
                          <w:sz w:val="20"/>
                          <w:szCs w:val="20"/>
                        </w:rPr>
                        <w:t>&lt;activity&gt;: Declares the activities that make up the app's user interface: `Splash`, `Home`, and `</w:t>
                      </w:r>
                      <w:proofErr w:type="spellStart"/>
                      <w:r w:rsidRPr="00565687">
                        <w:rPr>
                          <w:color w:val="003E75" w:themeColor="background2" w:themeShade="40"/>
                          <w:sz w:val="20"/>
                          <w:szCs w:val="20"/>
                        </w:rPr>
                        <w:t>Aboutus</w:t>
                      </w:r>
                      <w:proofErr w:type="spellEnd"/>
                      <w:r w:rsidRPr="00565687">
                        <w:rPr>
                          <w:color w:val="003E75" w:themeColor="background2" w:themeShade="40"/>
                          <w:sz w:val="20"/>
                          <w:szCs w:val="20"/>
                        </w:rPr>
                        <w:t>`.</w:t>
                      </w:r>
                    </w:p>
                    <w:p w:rsidR="00565687" w:rsidRPr="00565687" w:rsidRDefault="00565687" w:rsidP="00565687">
                      <w:pPr>
                        <w:rPr>
                          <w:color w:val="003E75" w:themeColor="background2" w:themeShade="40"/>
                          <w:sz w:val="20"/>
                          <w:szCs w:val="20"/>
                        </w:rPr>
                      </w:pPr>
                      <w:r w:rsidRPr="00565687">
                        <w:rPr>
                          <w:color w:val="003E75" w:themeColor="background2" w:themeShade="40"/>
                          <w:sz w:val="20"/>
                          <w:szCs w:val="20"/>
                        </w:rPr>
                        <w:t>&lt;intent-filter&gt;: Specifies the entry point of the application (the `Splash` activity in this case).</w:t>
                      </w:r>
                    </w:p>
                    <w:p w:rsidR="00565687" w:rsidRPr="00565687" w:rsidRDefault="00565687" w:rsidP="00565687">
                      <w:pPr>
                        <w:rPr>
                          <w:color w:val="003E75" w:themeColor="background2" w:themeShade="40"/>
                          <w:sz w:val="20"/>
                          <w:szCs w:val="20"/>
                        </w:rPr>
                      </w:pPr>
                      <w:r w:rsidRPr="00565687">
                        <w:rPr>
                          <w:color w:val="003E75" w:themeColor="background2" w:themeShade="40"/>
                          <w:sz w:val="20"/>
                          <w:szCs w:val="20"/>
                        </w:rPr>
                        <w:t>&lt;meta-data&gt;: Includes metadata such as the Google Maps API key.</w:t>
                      </w:r>
                    </w:p>
                    <w:p w:rsidR="00565687" w:rsidRDefault="00565687"/>
                  </w:txbxContent>
                </v:textbox>
                <w10:wrap type="square"/>
              </v:shape>
            </w:pict>
          </mc:Fallback>
        </mc:AlternateContent>
      </w:r>
      <w:r w:rsidR="00D517F9" w:rsidRPr="00D0535A">
        <w:rPr>
          <w:b/>
          <w:bCs/>
          <w:sz w:val="30"/>
          <w:szCs w:val="30"/>
        </w:rPr>
        <w:t>Key Elements:</w:t>
      </w:r>
    </w:p>
    <w:p w:rsidR="00565687" w:rsidRDefault="00565687" w:rsidP="00D0535A">
      <w:pPr>
        <w:jc w:val="both"/>
        <w:rPr>
          <w:b/>
          <w:bCs/>
          <w:sz w:val="30"/>
          <w:szCs w:val="30"/>
        </w:rPr>
      </w:pPr>
    </w:p>
    <w:p w:rsidR="00D517F9" w:rsidRPr="00D0535A" w:rsidRDefault="00D517F9" w:rsidP="0023548F">
      <w:pPr>
        <w:jc w:val="both"/>
        <w:rPr>
          <w:b/>
          <w:bCs/>
          <w:sz w:val="30"/>
          <w:szCs w:val="30"/>
        </w:rPr>
      </w:pPr>
      <w:r w:rsidRPr="00D0535A">
        <w:rPr>
          <w:b/>
          <w:bCs/>
          <w:sz w:val="30"/>
          <w:szCs w:val="30"/>
        </w:rPr>
        <w:t>2. Layout Files</w:t>
      </w:r>
      <w:r w:rsidR="00D0535A" w:rsidRPr="00D0535A">
        <w:rPr>
          <w:b/>
          <w:bCs/>
          <w:sz w:val="30"/>
          <w:szCs w:val="30"/>
        </w:rPr>
        <w:t>:</w:t>
      </w:r>
    </w:p>
    <w:p w:rsidR="005F21C1" w:rsidRDefault="00D517F9" w:rsidP="0023548F">
      <w:pPr>
        <w:ind w:firstLine="720"/>
        <w:jc w:val="both"/>
      </w:pPr>
      <w:r w:rsidRPr="00D0535A">
        <w:rPr>
          <w:b/>
          <w:bCs/>
          <w:sz w:val="30"/>
          <w:szCs w:val="30"/>
        </w:rPr>
        <w:t>a. Splash Screen Layout (splash.xml)</w:t>
      </w:r>
      <w:r w:rsidR="00D0535A" w:rsidRPr="00D0535A">
        <w:rPr>
          <w:b/>
          <w:bCs/>
          <w:sz w:val="30"/>
          <w:szCs w:val="30"/>
        </w:rPr>
        <w:t>:</w:t>
      </w:r>
      <w:r w:rsidR="00D0535A">
        <w:t xml:space="preserve"> </w:t>
      </w:r>
      <w:r>
        <w:t>Defines the layout for the splash screen, typically displaying the app logo and name.</w:t>
      </w:r>
      <w:r w:rsidR="005F21C1">
        <w:tab/>
      </w:r>
    </w:p>
    <w:p w:rsidR="00D517F9" w:rsidRDefault="00D517F9" w:rsidP="0023548F">
      <w:pPr>
        <w:ind w:firstLine="720"/>
        <w:jc w:val="both"/>
      </w:pPr>
      <w:r w:rsidRPr="00D0535A">
        <w:rPr>
          <w:b/>
          <w:bCs/>
          <w:sz w:val="30"/>
          <w:szCs w:val="30"/>
        </w:rPr>
        <w:t>b. Home Screen Layout (home.xml</w:t>
      </w:r>
      <w:r w:rsidR="00D0535A">
        <w:rPr>
          <w:b/>
          <w:bCs/>
          <w:sz w:val="30"/>
          <w:szCs w:val="30"/>
        </w:rPr>
        <w:t xml:space="preserve">): </w:t>
      </w:r>
      <w:r>
        <w:t xml:space="preserve"> Defines the main layout for the home screen, displaying weather information, location details, and forecast summaries.</w:t>
      </w:r>
    </w:p>
    <w:p w:rsidR="00D517F9" w:rsidRPr="00D0535A" w:rsidRDefault="00D517F9" w:rsidP="0023548F">
      <w:pPr>
        <w:ind w:left="720" w:firstLine="720"/>
        <w:jc w:val="both"/>
        <w:rPr>
          <w:b/>
          <w:bCs/>
        </w:rPr>
      </w:pPr>
      <w:r w:rsidRPr="00D0535A">
        <w:rPr>
          <w:b/>
          <w:bCs/>
        </w:rPr>
        <w:t>Key Components:</w:t>
      </w:r>
    </w:p>
    <w:p w:rsidR="00565687" w:rsidRDefault="00D517F9" w:rsidP="0023548F">
      <w:pPr>
        <w:pStyle w:val="ListParagraph"/>
        <w:numPr>
          <w:ilvl w:val="0"/>
          <w:numId w:val="16"/>
        </w:numPr>
        <w:jc w:val="both"/>
      </w:pPr>
      <w:proofErr w:type="spellStart"/>
      <w:r w:rsidRPr="00565687">
        <w:rPr>
          <w:b/>
          <w:bCs/>
        </w:rPr>
        <w:t>TextView</w:t>
      </w:r>
      <w:proofErr w:type="spellEnd"/>
      <w:r w:rsidRPr="00565687">
        <w:rPr>
          <w:b/>
          <w:bCs/>
        </w:rPr>
        <w:t>:</w:t>
      </w:r>
      <w:r>
        <w:t xml:space="preserve"> Display weather data such as temperature, location, date, time, and weather conditions.</w:t>
      </w:r>
    </w:p>
    <w:p w:rsidR="00D517F9" w:rsidRDefault="00D517F9" w:rsidP="0023548F">
      <w:pPr>
        <w:pStyle w:val="ListParagraph"/>
        <w:numPr>
          <w:ilvl w:val="0"/>
          <w:numId w:val="16"/>
        </w:numPr>
        <w:jc w:val="both"/>
      </w:pPr>
      <w:proofErr w:type="spellStart"/>
      <w:r w:rsidRPr="00565687">
        <w:rPr>
          <w:b/>
          <w:bCs/>
        </w:rPr>
        <w:t>ImageViews</w:t>
      </w:r>
      <w:proofErr w:type="spellEnd"/>
      <w:r w:rsidRPr="00565687">
        <w:rPr>
          <w:b/>
          <w:bCs/>
        </w:rPr>
        <w:t>:</w:t>
      </w:r>
      <w:r>
        <w:t xml:space="preserve"> Display weather icons and other visual elements.</w:t>
      </w:r>
    </w:p>
    <w:p w:rsidR="00D517F9" w:rsidRDefault="00D517F9" w:rsidP="0023548F">
      <w:pPr>
        <w:pStyle w:val="ListParagraph"/>
        <w:numPr>
          <w:ilvl w:val="0"/>
          <w:numId w:val="16"/>
        </w:numPr>
        <w:jc w:val="both"/>
      </w:pPr>
      <w:proofErr w:type="spellStart"/>
      <w:r w:rsidRPr="00565687">
        <w:rPr>
          <w:b/>
          <w:bCs/>
        </w:rPr>
        <w:lastRenderedPageBreak/>
        <w:t>CardViews</w:t>
      </w:r>
      <w:proofErr w:type="spellEnd"/>
      <w:r w:rsidRPr="00565687">
        <w:rPr>
          <w:b/>
          <w:bCs/>
        </w:rPr>
        <w:t>:</w:t>
      </w:r>
      <w:r>
        <w:t xml:space="preserve"> Organize and group related information, such as daily forecasts.</w:t>
      </w:r>
    </w:p>
    <w:p w:rsidR="005F21C1" w:rsidRDefault="00D517F9" w:rsidP="0023548F">
      <w:pPr>
        <w:pStyle w:val="ListParagraph"/>
        <w:numPr>
          <w:ilvl w:val="0"/>
          <w:numId w:val="16"/>
        </w:numPr>
        <w:jc w:val="both"/>
      </w:pPr>
      <w:proofErr w:type="spellStart"/>
      <w:r w:rsidRPr="00565687">
        <w:rPr>
          <w:b/>
          <w:bCs/>
        </w:rPr>
        <w:t>ConstraintLayout</w:t>
      </w:r>
      <w:proofErr w:type="spellEnd"/>
      <w:r w:rsidRPr="00565687">
        <w:rPr>
          <w:b/>
          <w:bCs/>
        </w:rPr>
        <w:t>:</w:t>
      </w:r>
      <w:r>
        <w:t xml:space="preserve"> Provides a flexible layout structure for arranging UI elements.</w:t>
      </w:r>
    </w:p>
    <w:p w:rsidR="005F21C1" w:rsidRDefault="005F21C1" w:rsidP="0023548F">
      <w:pPr>
        <w:jc w:val="both"/>
      </w:pPr>
      <w:r>
        <w:tab/>
      </w:r>
    </w:p>
    <w:p w:rsidR="00D517F9" w:rsidRDefault="00D517F9" w:rsidP="0023548F">
      <w:pPr>
        <w:ind w:firstLine="720"/>
        <w:jc w:val="both"/>
      </w:pPr>
      <w:r w:rsidRPr="0023548F">
        <w:rPr>
          <w:b/>
          <w:bCs/>
          <w:sz w:val="30"/>
          <w:szCs w:val="30"/>
        </w:rPr>
        <w:t>c. About Us Layout (aboutus.xml)</w:t>
      </w:r>
      <w:r w:rsidR="0023548F" w:rsidRPr="0023548F">
        <w:rPr>
          <w:b/>
          <w:bCs/>
          <w:sz w:val="30"/>
          <w:szCs w:val="30"/>
        </w:rPr>
        <w:t>:</w:t>
      </w:r>
      <w:r w:rsidR="0023548F">
        <w:t xml:space="preserve"> </w:t>
      </w:r>
      <w:r>
        <w:t>Defines the layout for the "About Us" screen, typically displaying information about the app developers or a brief description of the app.</w:t>
      </w:r>
    </w:p>
    <w:p w:rsidR="0023548F" w:rsidRDefault="0023548F" w:rsidP="00D517F9">
      <w:pPr>
        <w:rPr>
          <w:b/>
          <w:bCs/>
          <w:sz w:val="30"/>
          <w:szCs w:val="30"/>
        </w:rPr>
      </w:pPr>
    </w:p>
    <w:p w:rsidR="0023548F" w:rsidRDefault="00D517F9" w:rsidP="0023548F">
      <w:pPr>
        <w:jc w:val="both"/>
      </w:pPr>
      <w:r w:rsidRPr="0023548F">
        <w:rPr>
          <w:b/>
          <w:bCs/>
          <w:sz w:val="30"/>
          <w:szCs w:val="30"/>
        </w:rPr>
        <w:t>3. Java Source Files</w:t>
      </w:r>
      <w:r w:rsidR="0023548F">
        <w:rPr>
          <w:b/>
          <w:bCs/>
          <w:sz w:val="30"/>
          <w:szCs w:val="30"/>
        </w:rPr>
        <w:t>:</w:t>
      </w:r>
    </w:p>
    <w:p w:rsidR="00D517F9" w:rsidRDefault="00D517F9" w:rsidP="0023548F">
      <w:pPr>
        <w:ind w:firstLine="720"/>
        <w:jc w:val="both"/>
      </w:pPr>
      <w:r w:rsidRPr="0023548F">
        <w:rPr>
          <w:b/>
          <w:bCs/>
          <w:sz w:val="30"/>
          <w:szCs w:val="30"/>
        </w:rPr>
        <w:t>a. Splash Activity (Splash.java)</w:t>
      </w:r>
      <w:r w:rsidR="0023548F">
        <w:rPr>
          <w:b/>
          <w:bCs/>
          <w:sz w:val="30"/>
          <w:szCs w:val="30"/>
        </w:rPr>
        <w:t>:</w:t>
      </w:r>
      <w:r>
        <w:t xml:space="preserve"> The splash activity is displayed when the app is launched. It typically shows a logo and performs initial setup tasks before navigating to the main activity.</w:t>
      </w:r>
    </w:p>
    <w:p w:rsidR="0023548F" w:rsidRPr="0023548F" w:rsidRDefault="00D517F9" w:rsidP="0023548F">
      <w:pPr>
        <w:ind w:left="720" w:firstLine="720"/>
        <w:rPr>
          <w:b/>
          <w:bCs/>
        </w:rPr>
      </w:pPr>
      <w:r w:rsidRPr="0023548F">
        <w:rPr>
          <w:b/>
          <w:bCs/>
        </w:rPr>
        <w:t>Key Functionality</w:t>
      </w:r>
      <w:r w:rsidR="0023548F" w:rsidRPr="0023548F">
        <w:rPr>
          <w:b/>
          <w:bCs/>
        </w:rPr>
        <w:t>:</w:t>
      </w:r>
    </w:p>
    <w:p w:rsidR="00D517F9" w:rsidRDefault="00D517F9" w:rsidP="0023548F">
      <w:pPr>
        <w:pStyle w:val="ListParagraph"/>
        <w:numPr>
          <w:ilvl w:val="0"/>
          <w:numId w:val="17"/>
        </w:numPr>
      </w:pPr>
      <w:r>
        <w:t>Displays the splash screen layout (`splash.xml`).</w:t>
      </w:r>
    </w:p>
    <w:p w:rsidR="00D517F9" w:rsidRDefault="00D517F9" w:rsidP="0023548F">
      <w:pPr>
        <w:pStyle w:val="ListParagraph"/>
        <w:numPr>
          <w:ilvl w:val="0"/>
          <w:numId w:val="17"/>
        </w:numPr>
      </w:pPr>
      <w:r>
        <w:t>Uses a `Handler` to delay navigation to the `Home` activity.</w:t>
      </w:r>
    </w:p>
    <w:p w:rsidR="00D517F9" w:rsidRDefault="00D517F9" w:rsidP="0023548F">
      <w:pPr>
        <w:pStyle w:val="ListParagraph"/>
        <w:numPr>
          <w:ilvl w:val="0"/>
          <w:numId w:val="17"/>
        </w:numPr>
      </w:pPr>
      <w:r>
        <w:t>Starts the `Home` activity after a specified delay (2 seconds in this case).</w:t>
      </w:r>
    </w:p>
    <w:p w:rsidR="00D517F9" w:rsidRDefault="00D517F9" w:rsidP="0023548F">
      <w:pPr>
        <w:pStyle w:val="ListParagraph"/>
        <w:numPr>
          <w:ilvl w:val="0"/>
          <w:numId w:val="17"/>
        </w:numPr>
      </w:pPr>
      <w:r>
        <w:t>Finishes the `Splash` activity to prevent the user from returning to it.</w:t>
      </w:r>
    </w:p>
    <w:p w:rsidR="00D517F9" w:rsidRDefault="00D517F9" w:rsidP="00D517F9"/>
    <w:p w:rsidR="00D517F9" w:rsidRDefault="00D517F9" w:rsidP="0023548F">
      <w:pPr>
        <w:ind w:firstLine="720"/>
        <w:jc w:val="both"/>
      </w:pPr>
      <w:r w:rsidRPr="0023548F">
        <w:rPr>
          <w:b/>
          <w:bCs/>
          <w:sz w:val="30"/>
          <w:szCs w:val="30"/>
        </w:rPr>
        <w:t>b. Home Activity (Home.java)</w:t>
      </w:r>
      <w:r w:rsidR="0023548F">
        <w:rPr>
          <w:b/>
          <w:bCs/>
          <w:sz w:val="30"/>
          <w:szCs w:val="30"/>
        </w:rPr>
        <w:t xml:space="preserve">: </w:t>
      </w:r>
      <w:r>
        <w:t xml:space="preserve"> The main activity of the app, responsible for displaying weather information, handling location updates, and managing user interactions.</w:t>
      </w:r>
    </w:p>
    <w:p w:rsidR="00D517F9" w:rsidRPr="0023548F" w:rsidRDefault="00D517F9" w:rsidP="0023548F">
      <w:pPr>
        <w:ind w:left="720" w:firstLine="720"/>
        <w:rPr>
          <w:b/>
          <w:bCs/>
        </w:rPr>
      </w:pPr>
      <w:r w:rsidRPr="0023548F">
        <w:rPr>
          <w:b/>
          <w:bCs/>
        </w:rPr>
        <w:t>Key Functionality</w:t>
      </w:r>
      <w:r w:rsidR="0023548F" w:rsidRPr="0023548F">
        <w:rPr>
          <w:b/>
          <w:bCs/>
        </w:rPr>
        <w:t>: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>Initializes UI elements and sets up click listeners.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>Uses `FusedLocationProviderClient` to get the user's location.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>Uses `Geocoder` to convert location coordinates to address information (city, state, country).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 xml:space="preserve">Uses Retrofit to fetch weather data from the </w:t>
      </w:r>
      <w:proofErr w:type="spellStart"/>
      <w:r>
        <w:t>OpenWeatherMap</w:t>
      </w:r>
      <w:proofErr w:type="spellEnd"/>
      <w:r>
        <w:t xml:space="preserve"> API.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>Updates UI elements with weather data, including temperature, location, date, time, and weather conditions.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>Handles permission requests for location access.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>Provides forecast summaries for the next few days.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>Displays sunrise/sunset times and animates the sun/moon position.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>Includes methods for updating the UI based on the selected day (previous, current, or next).</w:t>
      </w:r>
    </w:p>
    <w:p w:rsidR="00D517F9" w:rsidRDefault="00D517F9" w:rsidP="0023548F">
      <w:pPr>
        <w:pStyle w:val="ListParagraph"/>
        <w:numPr>
          <w:ilvl w:val="0"/>
          <w:numId w:val="18"/>
        </w:numPr>
      </w:pPr>
      <w:r>
        <w:t>Includes methods for updating weather probabilities (rain, wind, humidity, pressure, UV, visibility).</w:t>
      </w:r>
    </w:p>
    <w:p w:rsidR="00D517F9" w:rsidRDefault="00D517F9" w:rsidP="00D517F9"/>
    <w:p w:rsidR="0023548F" w:rsidRDefault="00D517F9" w:rsidP="0023548F">
      <w:r w:rsidRPr="0023548F">
        <w:rPr>
          <w:b/>
          <w:bCs/>
          <w:sz w:val="30"/>
          <w:szCs w:val="30"/>
        </w:rPr>
        <w:t>c. About Us Activity (Aboutus.java)</w:t>
      </w:r>
      <w:r w:rsidR="0023548F">
        <w:rPr>
          <w:b/>
          <w:bCs/>
          <w:sz w:val="30"/>
          <w:szCs w:val="30"/>
        </w:rPr>
        <w:t xml:space="preserve">: </w:t>
      </w:r>
      <w:r>
        <w:t xml:space="preserve"> Displays information about the app.</w:t>
      </w:r>
      <w:r w:rsidR="0023548F">
        <w:t xml:space="preserve"> </w:t>
      </w:r>
    </w:p>
    <w:p w:rsidR="00D517F9" w:rsidRPr="0023548F" w:rsidRDefault="00D517F9" w:rsidP="0023548F">
      <w:pPr>
        <w:ind w:left="720" w:firstLine="720"/>
        <w:rPr>
          <w:b/>
          <w:bCs/>
        </w:rPr>
      </w:pPr>
      <w:r w:rsidRPr="0023548F">
        <w:rPr>
          <w:b/>
          <w:bCs/>
        </w:rPr>
        <w:t>Key Functionality:</w:t>
      </w:r>
    </w:p>
    <w:p w:rsidR="00D517F9" w:rsidRDefault="00D517F9" w:rsidP="0023548F">
      <w:pPr>
        <w:pStyle w:val="ListParagraph"/>
        <w:numPr>
          <w:ilvl w:val="0"/>
          <w:numId w:val="20"/>
        </w:numPr>
      </w:pPr>
      <w:r>
        <w:t>Displays the "About Us" layout (`aboutus.xml`).</w:t>
      </w:r>
    </w:p>
    <w:p w:rsidR="00AB275D" w:rsidRDefault="00AB275D" w:rsidP="00D517F9"/>
    <w:p w:rsidR="00AB275D" w:rsidRDefault="00D517F9" w:rsidP="00AB275D">
      <w:r w:rsidRPr="00AB275D">
        <w:rPr>
          <w:b/>
          <w:bCs/>
          <w:sz w:val="30"/>
          <w:szCs w:val="30"/>
        </w:rPr>
        <w:t>4. Resources</w:t>
      </w:r>
      <w:r w:rsidR="00AB275D">
        <w:rPr>
          <w:b/>
          <w:bCs/>
          <w:sz w:val="30"/>
          <w:szCs w:val="30"/>
        </w:rPr>
        <w:t>:</w:t>
      </w:r>
    </w:p>
    <w:p w:rsidR="00D517F9" w:rsidRDefault="00D517F9" w:rsidP="00AB275D">
      <w:pPr>
        <w:ind w:firstLine="720"/>
        <w:jc w:val="both"/>
      </w:pPr>
      <w:r w:rsidRPr="00AB275D">
        <w:rPr>
          <w:b/>
          <w:bCs/>
          <w:sz w:val="30"/>
          <w:szCs w:val="30"/>
        </w:rPr>
        <w:t>a. String Resources (strings.xml)</w:t>
      </w:r>
      <w:r w:rsidR="00AB275D">
        <w:rPr>
          <w:b/>
          <w:bCs/>
          <w:sz w:val="30"/>
          <w:szCs w:val="30"/>
        </w:rPr>
        <w:t>:</w:t>
      </w:r>
      <w:r>
        <w:t xml:space="preserve"> Defines string resources used throughout the app, such as app name, API keys, and UI labels.</w:t>
      </w:r>
    </w:p>
    <w:p w:rsidR="00D517F9" w:rsidRPr="00AB275D" w:rsidRDefault="00D517F9" w:rsidP="00AB275D">
      <w:pPr>
        <w:ind w:left="720" w:firstLine="720"/>
        <w:rPr>
          <w:b/>
          <w:bCs/>
        </w:rPr>
      </w:pPr>
      <w:r w:rsidRPr="00AB275D">
        <w:rPr>
          <w:b/>
          <w:bCs/>
        </w:rPr>
        <w:t>Key Elements:</w:t>
      </w:r>
    </w:p>
    <w:p w:rsidR="00AB275D" w:rsidRDefault="00AB275D" w:rsidP="00AB275D">
      <w:pPr>
        <w:pStyle w:val="ListParagraph"/>
        <w:numPr>
          <w:ilvl w:val="0"/>
          <w:numId w:val="22"/>
        </w:numPr>
        <w:rPr>
          <w:lang w:val="en-IN"/>
        </w:rPr>
      </w:pPr>
      <w:r w:rsidRPr="00AB275D">
        <w:rPr>
          <w:lang w:val="en-IN"/>
        </w:rPr>
        <w:t xml:space="preserve">&lt;string </w:t>
      </w:r>
      <w:r w:rsidRPr="00AB275D">
        <w:rPr>
          <w:i/>
          <w:iCs/>
          <w:lang w:val="en-IN"/>
        </w:rPr>
        <w:t>name</w:t>
      </w:r>
      <w:r w:rsidRPr="00AB275D">
        <w:rPr>
          <w:lang w:val="en-IN"/>
        </w:rPr>
        <w:t>="</w:t>
      </w:r>
      <w:proofErr w:type="spellStart"/>
      <w:r w:rsidRPr="00AB275D">
        <w:rPr>
          <w:lang w:val="en-IN"/>
        </w:rPr>
        <w:t>weather_api_key</w:t>
      </w:r>
      <w:proofErr w:type="spellEnd"/>
      <w:r w:rsidRPr="00AB275D">
        <w:rPr>
          <w:lang w:val="en-IN"/>
        </w:rPr>
        <w:t>"&gt;</w:t>
      </w:r>
      <w:r w:rsidRPr="00AB275D">
        <w:rPr>
          <w:lang w:val="en-IN"/>
        </w:rPr>
        <w:t xml:space="preserve">your string </w:t>
      </w:r>
      <w:proofErr w:type="spellStart"/>
      <w:r w:rsidRPr="00AB275D">
        <w:rPr>
          <w:lang w:val="en-IN"/>
        </w:rPr>
        <w:t>api</w:t>
      </w:r>
      <w:proofErr w:type="spellEnd"/>
      <w:r w:rsidRPr="00AB275D">
        <w:rPr>
          <w:lang w:val="en-IN"/>
        </w:rPr>
        <w:t xml:space="preserve"> k</w:t>
      </w:r>
      <w:r>
        <w:rPr>
          <w:lang w:val="en-IN"/>
        </w:rPr>
        <w:t>e</w:t>
      </w:r>
      <w:r w:rsidRPr="00AB275D">
        <w:rPr>
          <w:lang w:val="en-IN"/>
        </w:rPr>
        <w:t>y</w:t>
      </w:r>
      <w:r w:rsidRPr="00AB275D">
        <w:rPr>
          <w:lang w:val="en-IN"/>
        </w:rPr>
        <w:t>&lt;/string&gt;</w:t>
      </w:r>
    </w:p>
    <w:p w:rsidR="00AB275D" w:rsidRPr="00AB275D" w:rsidRDefault="00AB275D" w:rsidP="00AB275D">
      <w:pPr>
        <w:pStyle w:val="ListParagraph"/>
        <w:ind w:left="2520"/>
        <w:rPr>
          <w:lang w:val="en-IN"/>
        </w:rPr>
      </w:pPr>
      <w:r>
        <w:rPr>
          <w:lang w:val="en-IN"/>
        </w:rPr>
        <w:t xml:space="preserve">(API KEY Link - </w:t>
      </w:r>
      <w:r w:rsidRPr="00AB275D">
        <w:rPr>
          <w:lang w:val="en-IN"/>
        </w:rPr>
        <w:t>https://home.openweathermap.org/api_keys</w:t>
      </w:r>
    </w:p>
    <w:p w:rsidR="00AB275D" w:rsidRPr="00AB275D" w:rsidRDefault="00AB275D" w:rsidP="00AB275D">
      <w:pPr>
        <w:pStyle w:val="ListParagraph"/>
        <w:ind w:left="2520"/>
        <w:rPr>
          <w:lang w:val="en-IN"/>
        </w:rPr>
      </w:pPr>
      <w:r>
        <w:rPr>
          <w:lang w:val="en-IN"/>
        </w:rPr>
        <w:t>)</w:t>
      </w:r>
    </w:p>
    <w:p w:rsidR="00AB275D" w:rsidRDefault="00D517F9" w:rsidP="00AB275D">
      <w:r w:rsidRPr="00AB275D">
        <w:rPr>
          <w:b/>
          <w:bCs/>
          <w:sz w:val="30"/>
          <w:szCs w:val="30"/>
        </w:rPr>
        <w:t>5. Gradle Build Files</w:t>
      </w:r>
      <w:r w:rsidR="00AB275D">
        <w:rPr>
          <w:b/>
          <w:bCs/>
          <w:sz w:val="30"/>
          <w:szCs w:val="30"/>
        </w:rPr>
        <w:t>:</w:t>
      </w:r>
    </w:p>
    <w:p w:rsidR="00AB275D" w:rsidRDefault="00D517F9" w:rsidP="00AB275D">
      <w:r>
        <w:t xml:space="preserve"> </w:t>
      </w:r>
      <w:r w:rsidR="00AB275D">
        <w:tab/>
      </w:r>
      <w:r w:rsidRPr="00AB275D">
        <w:rPr>
          <w:b/>
          <w:bCs/>
          <w:sz w:val="30"/>
          <w:szCs w:val="30"/>
        </w:rPr>
        <w:t>a.</w:t>
      </w:r>
      <w:r w:rsidR="00AB275D">
        <w:rPr>
          <w:b/>
          <w:bCs/>
          <w:sz w:val="30"/>
          <w:szCs w:val="30"/>
        </w:rPr>
        <w:t xml:space="preserve"> </w:t>
      </w:r>
      <w:r w:rsidR="00AB275D">
        <w:rPr>
          <w:b/>
          <w:bCs/>
          <w:i/>
          <w:iCs/>
          <w:sz w:val="30"/>
          <w:szCs w:val="30"/>
          <w:lang w:val="en-IN"/>
        </w:rPr>
        <w:t>D</w:t>
      </w:r>
      <w:r w:rsidR="00AB275D" w:rsidRPr="00AB275D">
        <w:rPr>
          <w:b/>
          <w:bCs/>
          <w:i/>
          <w:iCs/>
          <w:sz w:val="30"/>
          <w:szCs w:val="30"/>
          <w:lang w:val="en-IN"/>
        </w:rPr>
        <w:t>ependencies</w:t>
      </w:r>
      <w:r w:rsidR="00AB275D">
        <w:rPr>
          <w:b/>
          <w:bCs/>
          <w:i/>
          <w:iCs/>
          <w:sz w:val="30"/>
          <w:szCs w:val="30"/>
          <w:lang w:val="en-IN"/>
        </w:rPr>
        <w:t xml:space="preserve"> (external added)</w:t>
      </w:r>
      <w:r w:rsidR="00AB275D">
        <w:rPr>
          <w:b/>
          <w:bCs/>
          <w:sz w:val="30"/>
          <w:szCs w:val="30"/>
        </w:rPr>
        <w:t xml:space="preserve">: </w:t>
      </w:r>
      <w:r w:rsidR="00AB275D">
        <w:t>Specifies the dependencies required by the app, such as libraries and external modules.</w:t>
      </w:r>
      <w:r w:rsidR="00AB275D">
        <w:tab/>
      </w:r>
    </w:p>
    <w:p w:rsidR="00AB275D" w:rsidRPr="00AB275D" w:rsidRDefault="00AB275D" w:rsidP="00AB275D">
      <w:pPr>
        <w:ind w:left="720" w:firstLine="720"/>
        <w:rPr>
          <w:b/>
          <w:bCs/>
        </w:rPr>
      </w:pPr>
      <w:r w:rsidRPr="00AB275D">
        <w:rPr>
          <w:b/>
          <w:bCs/>
        </w:rPr>
        <w:t>Key Elements</w:t>
      </w:r>
      <w:r w:rsidRPr="00AB275D">
        <w:rPr>
          <w:b/>
          <w:bCs/>
        </w:rPr>
        <w:t>:</w:t>
      </w:r>
    </w:p>
    <w:p w:rsidR="00AB275D" w:rsidRDefault="00AB275D" w:rsidP="00AB275D">
      <w:pPr>
        <w:pStyle w:val="ListParagraph"/>
        <w:numPr>
          <w:ilvl w:val="0"/>
          <w:numId w:val="23"/>
        </w:numPr>
        <w:rPr>
          <w:lang w:val="en-IN"/>
        </w:rPr>
      </w:pPr>
      <w:r w:rsidRPr="00AB275D">
        <w:rPr>
          <w:i/>
          <w:iCs/>
          <w:lang w:val="en-IN"/>
        </w:rPr>
        <w:t xml:space="preserve">implementation </w:t>
      </w:r>
      <w:r w:rsidRPr="00AB275D">
        <w:rPr>
          <w:lang w:val="en-IN"/>
        </w:rPr>
        <w:t>("</w:t>
      </w:r>
      <w:proofErr w:type="gramStart"/>
      <w:r w:rsidRPr="00AB275D">
        <w:rPr>
          <w:lang w:val="en-IN"/>
        </w:rPr>
        <w:t>com.google.android.gms:play</w:t>
      </w:r>
      <w:proofErr w:type="gramEnd"/>
      <w:r w:rsidRPr="00AB275D">
        <w:rPr>
          <w:lang w:val="en-IN"/>
        </w:rPr>
        <w:t>-services-location:21.2.0")</w:t>
      </w:r>
    </w:p>
    <w:p w:rsidR="00AB275D" w:rsidRDefault="00AB275D" w:rsidP="00AB275D">
      <w:pPr>
        <w:pStyle w:val="ListParagraph"/>
        <w:numPr>
          <w:ilvl w:val="0"/>
          <w:numId w:val="23"/>
        </w:numPr>
        <w:rPr>
          <w:lang w:val="en-IN"/>
        </w:rPr>
      </w:pPr>
      <w:r w:rsidRPr="00AB275D">
        <w:rPr>
          <w:i/>
          <w:iCs/>
          <w:lang w:val="en-IN"/>
        </w:rPr>
        <w:t xml:space="preserve">implementation </w:t>
      </w:r>
      <w:r w:rsidRPr="00AB275D">
        <w:rPr>
          <w:lang w:val="en-IN"/>
        </w:rPr>
        <w:t>("</w:t>
      </w:r>
      <w:proofErr w:type="gramStart"/>
      <w:r w:rsidRPr="00AB275D">
        <w:rPr>
          <w:lang w:val="en-IN"/>
        </w:rPr>
        <w:t>com.squareup</w:t>
      </w:r>
      <w:proofErr w:type="gramEnd"/>
      <w:r w:rsidRPr="00AB275D">
        <w:rPr>
          <w:lang w:val="en-IN"/>
        </w:rPr>
        <w:t>.retrofit2:retrofit:2.9.0")</w:t>
      </w:r>
    </w:p>
    <w:p w:rsidR="00D517F9" w:rsidRDefault="00AB275D" w:rsidP="00D517F9">
      <w:pPr>
        <w:pStyle w:val="ListParagraph"/>
        <w:numPr>
          <w:ilvl w:val="0"/>
          <w:numId w:val="23"/>
        </w:numPr>
      </w:pPr>
      <w:r w:rsidRPr="00AB275D">
        <w:rPr>
          <w:i/>
          <w:iCs/>
          <w:lang w:val="en-IN"/>
        </w:rPr>
        <w:t xml:space="preserve">implementation </w:t>
      </w:r>
      <w:r w:rsidRPr="00AB275D">
        <w:rPr>
          <w:lang w:val="en-IN"/>
        </w:rPr>
        <w:t>("com.squareup.retrofit2:converter-gson:2.9.0"</w:t>
      </w:r>
      <w:r w:rsidR="00B37522">
        <w:rPr>
          <w:lang w:val="en-IN"/>
        </w:rPr>
        <w:t>)</w:t>
      </w:r>
    </w:p>
    <w:sectPr w:rsidR="00D517F9" w:rsidSect="00D0535A">
      <w:footerReference w:type="default" r:id="rId9"/>
      <w:pgSz w:w="12240" w:h="15840"/>
      <w:pgMar w:top="1135" w:right="1800" w:bottom="1276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5BC4" w:rsidRDefault="00C25BC4" w:rsidP="00C6554A">
      <w:pPr>
        <w:spacing w:before="0" w:after="0" w:line="240" w:lineRule="auto"/>
      </w:pPr>
      <w:r>
        <w:separator/>
      </w:r>
    </w:p>
  </w:endnote>
  <w:endnote w:type="continuationSeparator" w:id="0">
    <w:p w:rsidR="00C25BC4" w:rsidRDefault="00C25BC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5BC4" w:rsidRDefault="00C25BC4" w:rsidP="00C6554A">
      <w:pPr>
        <w:spacing w:before="0" w:after="0" w:line="240" w:lineRule="auto"/>
      </w:pPr>
      <w:r>
        <w:separator/>
      </w:r>
    </w:p>
  </w:footnote>
  <w:footnote w:type="continuationSeparator" w:id="0">
    <w:p w:rsidR="00C25BC4" w:rsidRDefault="00C25BC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IntenseQuo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Footer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E943A98"/>
    <w:multiLevelType w:val="hybridMultilevel"/>
    <w:tmpl w:val="4D422E2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510E86"/>
    <w:multiLevelType w:val="hybridMultilevel"/>
    <w:tmpl w:val="CFEE99AC"/>
    <w:lvl w:ilvl="0" w:tplc="40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25B304FD"/>
    <w:multiLevelType w:val="hybridMultilevel"/>
    <w:tmpl w:val="3078B86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B1051F7"/>
    <w:multiLevelType w:val="hybridMultilevel"/>
    <w:tmpl w:val="794828F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0D641B7"/>
    <w:multiLevelType w:val="hybridMultilevel"/>
    <w:tmpl w:val="8E7E1C9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338319D"/>
    <w:multiLevelType w:val="hybridMultilevel"/>
    <w:tmpl w:val="4D422E20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D86312"/>
    <w:multiLevelType w:val="hybridMultilevel"/>
    <w:tmpl w:val="ED0C67C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25912A2"/>
    <w:multiLevelType w:val="hybridMultilevel"/>
    <w:tmpl w:val="BCD02744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52663376">
    <w:abstractNumId w:val="9"/>
  </w:num>
  <w:num w:numId="2" w16cid:durableId="1377437255">
    <w:abstractNumId w:val="8"/>
  </w:num>
  <w:num w:numId="3" w16cid:durableId="709301721">
    <w:abstractNumId w:val="8"/>
  </w:num>
  <w:num w:numId="4" w16cid:durableId="576522428">
    <w:abstractNumId w:val="9"/>
  </w:num>
  <w:num w:numId="5" w16cid:durableId="1677683209">
    <w:abstractNumId w:val="18"/>
  </w:num>
  <w:num w:numId="6" w16cid:durableId="504368742">
    <w:abstractNumId w:val="10"/>
  </w:num>
  <w:num w:numId="7" w16cid:durableId="1195270172">
    <w:abstractNumId w:val="11"/>
  </w:num>
  <w:num w:numId="8" w16cid:durableId="314652319">
    <w:abstractNumId w:val="7"/>
  </w:num>
  <w:num w:numId="9" w16cid:durableId="450167818">
    <w:abstractNumId w:val="6"/>
  </w:num>
  <w:num w:numId="10" w16cid:durableId="39598829">
    <w:abstractNumId w:val="5"/>
  </w:num>
  <w:num w:numId="11" w16cid:durableId="2038264664">
    <w:abstractNumId w:val="4"/>
  </w:num>
  <w:num w:numId="12" w16cid:durableId="1601327804">
    <w:abstractNumId w:val="3"/>
  </w:num>
  <w:num w:numId="13" w16cid:durableId="977106512">
    <w:abstractNumId w:val="2"/>
  </w:num>
  <w:num w:numId="14" w16cid:durableId="1637300978">
    <w:abstractNumId w:val="1"/>
  </w:num>
  <w:num w:numId="15" w16cid:durableId="987435349">
    <w:abstractNumId w:val="0"/>
  </w:num>
  <w:num w:numId="16" w16cid:durableId="1323200183">
    <w:abstractNumId w:val="13"/>
  </w:num>
  <w:num w:numId="17" w16cid:durableId="1668288386">
    <w:abstractNumId w:val="14"/>
  </w:num>
  <w:num w:numId="18" w16cid:durableId="1745908497">
    <w:abstractNumId w:val="16"/>
  </w:num>
  <w:num w:numId="19" w16cid:durableId="837964797">
    <w:abstractNumId w:val="19"/>
  </w:num>
  <w:num w:numId="20" w16cid:durableId="1898316363">
    <w:abstractNumId w:val="12"/>
  </w:num>
  <w:num w:numId="21" w16cid:durableId="267390814">
    <w:abstractNumId w:val="20"/>
  </w:num>
  <w:num w:numId="22" w16cid:durableId="488062205">
    <w:abstractNumId w:val="17"/>
  </w:num>
  <w:num w:numId="23" w16cid:durableId="36392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9"/>
    <w:rsid w:val="0023548F"/>
    <w:rsid w:val="002554CD"/>
    <w:rsid w:val="00275EE0"/>
    <w:rsid w:val="00293B83"/>
    <w:rsid w:val="002B4294"/>
    <w:rsid w:val="00333D0D"/>
    <w:rsid w:val="004C049F"/>
    <w:rsid w:val="005000E2"/>
    <w:rsid w:val="00565687"/>
    <w:rsid w:val="005F21C1"/>
    <w:rsid w:val="006A3CE7"/>
    <w:rsid w:val="00AB275D"/>
    <w:rsid w:val="00B331CD"/>
    <w:rsid w:val="00B37522"/>
    <w:rsid w:val="00C25BC4"/>
    <w:rsid w:val="00C6554A"/>
    <w:rsid w:val="00D0535A"/>
    <w:rsid w:val="00D517F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A6396"/>
  <w15:chartTrackingRefBased/>
  <w15:docId w15:val="{197B1A4F-CD99-45DD-B1CD-93E14AEB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C1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65687"/>
    <w:pPr>
      <w:ind w:left="720"/>
      <w:contextualSpacing/>
    </w:pPr>
  </w:style>
  <w:style w:type="paragraph" w:customStyle="1" w:styleId="msonormal0">
    <w:name w:val="msonormal"/>
    <w:basedOn w:val="Normal"/>
    <w:rsid w:val="005F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ru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4EA7-64BC-443F-8DAF-18E4A329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64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Paul</dc:creator>
  <cp:keywords/>
  <dc:description/>
  <cp:lastModifiedBy>Swarup Paul</cp:lastModifiedBy>
  <cp:revision>1</cp:revision>
  <dcterms:created xsi:type="dcterms:W3CDTF">2025-03-09T11:48:00Z</dcterms:created>
  <dcterms:modified xsi:type="dcterms:W3CDTF">2025-03-09T12:52:00Z</dcterms:modified>
</cp:coreProperties>
</file>